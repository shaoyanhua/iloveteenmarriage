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D4" w:rsidRDefault="00034ED4" w:rsidP="009A3EA7">
      <w:r>
        <w:rPr>
          <w:rFonts w:hint="eastAsia"/>
        </w:rPr>
        <w:t>邵言华的序言：</w:t>
      </w:r>
    </w:p>
    <w:p w:rsidR="00034ED4" w:rsidRDefault="00034ED4" w:rsidP="009A3EA7">
      <w:r w:rsidRPr="002602F5">
        <w:rPr>
          <w:b/>
        </w:rPr>
        <w:t>1.</w:t>
      </w:r>
      <w:r w:rsidRPr="002602F5">
        <w:rPr>
          <w:rFonts w:hint="eastAsia"/>
          <w:b/>
        </w:rPr>
        <w:t>量子力学</w:t>
      </w:r>
      <w:r>
        <w:rPr>
          <w:rFonts w:hint="eastAsia"/>
        </w:rPr>
        <w:t>：是研究非常小的“东西”运动规律的一门学科，非常小的东西比如：电子、光子、质子等微观粒子。</w:t>
      </w:r>
    </w:p>
    <w:p w:rsidR="00034ED4" w:rsidRDefault="00034ED4" w:rsidP="009A3EA7">
      <w:r>
        <w:rPr>
          <w:rFonts w:hint="eastAsia"/>
        </w:rPr>
        <w:t>对现在人类认知来讲，量子行为特征是波粒二象性。</w:t>
      </w:r>
      <w:r>
        <w:t xml:space="preserve">  </w:t>
      </w:r>
      <w:r>
        <w:rPr>
          <w:rFonts w:hint="eastAsia"/>
        </w:rPr>
        <w:t>量子力学是数学严谨的，也通过无数次实验验证的。</w:t>
      </w:r>
    </w:p>
    <w:p w:rsidR="00034ED4" w:rsidRDefault="00034ED4" w:rsidP="009A3EA7">
      <w:r>
        <w:rPr>
          <w:rFonts w:hint="eastAsia"/>
        </w:rPr>
        <w:t>相关术语：量子相干性（节奏对上了），叠加态，测不准、量子隧穿效应、纠缠态。</w:t>
      </w:r>
    </w:p>
    <w:p w:rsidR="00034ED4" w:rsidRDefault="00034ED4" w:rsidP="009A3EA7">
      <w:r>
        <w:rPr>
          <w:rFonts w:hint="eastAsia"/>
        </w:rPr>
        <w:t>因为万物都是由小东西构成的，所以量子规律的发现，促使导致了</w:t>
      </w:r>
      <w:r>
        <w:t>20</w:t>
      </w:r>
      <w:r>
        <w:rPr>
          <w:rFonts w:hint="eastAsia"/>
        </w:rPr>
        <w:t>世纪</w:t>
      </w:r>
      <w:r>
        <w:t>21</w:t>
      </w:r>
      <w:r>
        <w:rPr>
          <w:rFonts w:hint="eastAsia"/>
        </w:rPr>
        <w:t>世纪技术大发展，比如半导体晶体管</w:t>
      </w:r>
      <w:r>
        <w:t>(</w:t>
      </w:r>
      <w:r>
        <w:rPr>
          <w:rFonts w:hint="eastAsia"/>
        </w:rPr>
        <w:t>手机电脑</w:t>
      </w:r>
      <w:r>
        <w:t>)</w:t>
      </w:r>
      <w:r>
        <w:rPr>
          <w:rFonts w:hint="eastAsia"/>
        </w:rPr>
        <w:t>、激光、扫描隧穿显微镜、各种先进材料等，我们现在的现代化生活，是拜量子物理学所赐。</w:t>
      </w:r>
    </w:p>
    <w:p w:rsidR="00034ED4" w:rsidRDefault="00034ED4" w:rsidP="009A3EA7">
      <w:r>
        <w:rPr>
          <w:rFonts w:hint="eastAsia"/>
        </w:rPr>
        <w:t>但很显然量子理论不是“终极理论”，大家只是知道量子这么运动，而不知道为什么这么运动，甚至量子在大多数运行场景中都是无法得知其作用的，即退相干、波函数坍缩了。（但事实上量子行为还跑的好好的。）</w:t>
      </w:r>
    </w:p>
    <w:p w:rsidR="00034ED4" w:rsidRDefault="00034ED4" w:rsidP="009A3EA7">
      <w:r>
        <w:rPr>
          <w:rFonts w:hint="eastAsia"/>
        </w:rPr>
        <w:t>是什么促使了量子的行为规律呢？更底层的规律又是什么呢？现在没人知道。</w:t>
      </w:r>
    </w:p>
    <w:p w:rsidR="00034ED4" w:rsidRDefault="00034ED4" w:rsidP="001869C6">
      <w:pPr>
        <w:spacing w:line="240" w:lineRule="exact"/>
      </w:pPr>
    </w:p>
    <w:p w:rsidR="00034ED4" w:rsidRDefault="00034ED4" w:rsidP="009A3EA7">
      <w:r w:rsidRPr="003A3A82">
        <w:rPr>
          <w:b/>
        </w:rPr>
        <w:t>2.</w:t>
      </w:r>
      <w:r w:rsidRPr="003A3A82">
        <w:rPr>
          <w:rFonts w:hint="eastAsia"/>
          <w:b/>
        </w:rPr>
        <w:t>混沌理论：又称自然复杂性系统</w:t>
      </w:r>
      <w:r>
        <w:rPr>
          <w:rFonts w:hint="eastAsia"/>
        </w:rPr>
        <w:t>、分形几何、模式形态自发生、自然数学、图灵机等。</w:t>
      </w:r>
    </w:p>
    <w:p w:rsidR="00034ED4" w:rsidRDefault="00034ED4" w:rsidP="009A3EA7">
      <w:r>
        <w:rPr>
          <w:rFonts w:hint="eastAsia"/>
        </w:rPr>
        <w:t>比如曼德勃罗集、比如巴恩斯利蕨、比如蝴蝶效应、比如康威生命游戏、比如星球三体问题、</w:t>
      </w:r>
    </w:p>
    <w:p w:rsidR="00034ED4" w:rsidRDefault="00034ED4" w:rsidP="009A3EA7">
      <w:r>
        <w:rPr>
          <w:rFonts w:hint="eastAsia"/>
        </w:rPr>
        <w:t>比如雪花、树叶、花朵、皮肤指纹毛发、花豹花纹、乌龟蜗牛花纹、眼睛瞳孔、珊瑚、</w:t>
      </w:r>
    </w:p>
    <w:p w:rsidR="00034ED4" w:rsidRDefault="00034ED4" w:rsidP="009A3EA7">
      <w:r>
        <w:rPr>
          <w:rFonts w:hint="eastAsia"/>
        </w:rPr>
        <w:t>比如细胞、比如病毒、比如</w:t>
      </w:r>
      <w:r>
        <w:t>DNA</w:t>
      </w:r>
      <w:r>
        <w:rPr>
          <w:rFonts w:hint="eastAsia"/>
        </w:rPr>
        <w:t>基因性状、比如所有组织器官血管、比如所有有机物、比如所有生物的七情六欲等、</w:t>
      </w:r>
    </w:p>
    <w:p w:rsidR="00034ED4" w:rsidRDefault="00034ED4" w:rsidP="009A3EA7">
      <w:r>
        <w:rPr>
          <w:rFonts w:hint="eastAsia"/>
        </w:rPr>
        <w:t>比如大地山川河流沙丘的形状、比如大海波浪形态、比如星空宇宙银河。</w:t>
      </w:r>
      <w:r>
        <w:t xml:space="preserve"> </w:t>
      </w:r>
      <w:r>
        <w:rPr>
          <w:rFonts w:hint="eastAsia"/>
        </w:rPr>
        <w:t>甚至手机里天线原理都是混沌理论产物</w:t>
      </w:r>
    </w:p>
    <w:p w:rsidR="00034ED4" w:rsidRDefault="00034ED4" w:rsidP="009A3EA7">
      <w:r>
        <w:rPr>
          <w:rFonts w:hint="eastAsia"/>
        </w:rPr>
        <w:t>初始底层规律都是极其简单的一个数学公式，经过无穷次的递归迭代演化</w:t>
      </w:r>
      <w:r>
        <w:t>(</w:t>
      </w:r>
      <w:r>
        <w:rPr>
          <w:rFonts w:hint="eastAsia"/>
        </w:rPr>
        <w:t>甚至没有第三方参与</w:t>
      </w:r>
      <w:r>
        <w:t>)</w:t>
      </w:r>
      <w:r>
        <w:rPr>
          <w:rFonts w:hint="eastAsia"/>
        </w:rPr>
        <w:t>，变成了极其复杂庞大的系统，对人类来讲这种计算量实在太大太大，复杂度是指数级增长，环环相扣，无法衡量预测的，所以称</w:t>
      </w:r>
      <w:bookmarkStart w:id="0" w:name="_GoBack"/>
      <w:bookmarkEnd w:id="0"/>
      <w:r>
        <w:rPr>
          <w:rFonts w:hint="eastAsia"/>
        </w:rPr>
        <w:t>为“混沌”。</w:t>
      </w:r>
    </w:p>
    <w:p w:rsidR="00034ED4" w:rsidRPr="007E0352" w:rsidRDefault="00034ED4" w:rsidP="009A3EA7">
      <w:pPr>
        <w:rPr>
          <w:b/>
        </w:rPr>
      </w:pPr>
      <w:r w:rsidRPr="007E0352">
        <w:rPr>
          <w:rFonts w:hint="eastAsia"/>
          <w:b/>
        </w:rPr>
        <w:t>从自然复杂性系统的各种运行结果来看，同时既是非常随机、多样、无序、不确定、涌现的、失之毫厘谬之千里的、变幻莫测的，同时也是自相似、确定的、有序、</w:t>
      </w:r>
      <w:r>
        <w:rPr>
          <w:rFonts w:hint="eastAsia"/>
          <w:b/>
        </w:rPr>
        <w:t>自指迭代的、</w:t>
      </w:r>
      <w:r w:rsidRPr="007E0352">
        <w:rPr>
          <w:rFonts w:hint="eastAsia"/>
          <w:b/>
        </w:rPr>
        <w:t>非常有规律的、非常惊艳美丽和优雅的。</w:t>
      </w:r>
    </w:p>
    <w:p w:rsidR="00034ED4" w:rsidRDefault="00034ED4" w:rsidP="009A3EA7">
      <w:r>
        <w:rPr>
          <w:rFonts w:hint="eastAsia"/>
        </w:rPr>
        <w:t>那么人觉得“美”，“美”又是什么？</w:t>
      </w:r>
      <w:r>
        <w:t xml:space="preserve">  </w:t>
      </w:r>
      <w:r>
        <w:rPr>
          <w:rFonts w:hint="eastAsia"/>
        </w:rPr>
        <w:t>人的意识、审美、强迫症，似乎就是这个巨大运算结果集合中的一环。</w:t>
      </w:r>
      <w:r>
        <w:t xml:space="preserve"> </w:t>
      </w:r>
    </w:p>
    <w:p w:rsidR="00034ED4" w:rsidRDefault="00034ED4" w:rsidP="009A3EA7">
      <w:r>
        <w:rPr>
          <w:rFonts w:hint="eastAsia"/>
        </w:rPr>
        <w:t>人本身就是无数多自然复杂系统们的一个最大的“交集”。古人云：“道生一，一生二，二生三，三生万物”可以解读为：由最简单的基础规则，运行后很快复杂性就爆炸性增长，演化成为这个万千世界了（比如三体问题就是从</w:t>
      </w:r>
      <w:r>
        <w:t>3</w:t>
      </w:r>
      <w:r>
        <w:rPr>
          <w:rFonts w:hint="eastAsia"/>
        </w:rPr>
        <w:t>开始变得超复杂了）；古人还云：“人算不如天算”。古人还还云：“万物皆有灵”。古人还还还云：“一花一世界”。</w:t>
      </w:r>
    </w:p>
    <w:p w:rsidR="00034ED4" w:rsidRDefault="00034ED4" w:rsidP="001869C6">
      <w:pPr>
        <w:spacing w:line="240" w:lineRule="exact"/>
      </w:pPr>
    </w:p>
    <w:p w:rsidR="00034ED4" w:rsidRDefault="00034ED4" w:rsidP="009A3EA7">
      <w:r w:rsidRPr="007E0352">
        <w:rPr>
          <w:b/>
        </w:rPr>
        <w:t>3.</w:t>
      </w:r>
      <w:r w:rsidRPr="007E0352">
        <w:rPr>
          <w:rFonts w:hint="eastAsia"/>
          <w:b/>
        </w:rPr>
        <w:t>生物学：蛋白质</w:t>
      </w:r>
      <w:r w:rsidRPr="007E0352">
        <w:rPr>
          <w:b/>
        </w:rPr>
        <w:t>(</w:t>
      </w:r>
      <w:r w:rsidRPr="007E0352">
        <w:rPr>
          <w:rFonts w:hint="eastAsia"/>
          <w:b/>
        </w:rPr>
        <w:t>酶</w:t>
      </w:r>
      <w:r w:rsidRPr="007E0352">
        <w:rPr>
          <w:b/>
        </w:rPr>
        <w:t>)</w:t>
      </w:r>
      <w:r w:rsidRPr="007E0352">
        <w:rPr>
          <w:rFonts w:hint="eastAsia"/>
          <w:b/>
        </w:rPr>
        <w:t>是所有生命功能的执行者，核酸</w:t>
      </w:r>
      <w:r w:rsidRPr="007E0352">
        <w:rPr>
          <w:b/>
        </w:rPr>
        <w:t>(DNA/RNA)</w:t>
      </w:r>
      <w:r w:rsidRPr="007E0352">
        <w:rPr>
          <w:rFonts w:hint="eastAsia"/>
          <w:b/>
        </w:rPr>
        <w:t>是蛋白质结构的记录者</w:t>
      </w:r>
      <w:r>
        <w:rPr>
          <w:rFonts w:hint="eastAsia"/>
        </w:rPr>
        <w:t>，</w:t>
      </w:r>
    </w:p>
    <w:p w:rsidR="00034ED4" w:rsidRDefault="00034ED4" w:rsidP="009A3EA7">
      <w:r>
        <w:rPr>
          <w:rFonts w:hint="eastAsia"/>
        </w:rPr>
        <w:t>而真正驱动这所有一切运动的是能量本身，万物运动的趋势就是成为生命，生命是反应大自然最底层的意志。</w:t>
      </w:r>
    </w:p>
    <w:p w:rsidR="00034ED4" w:rsidRDefault="00034ED4" w:rsidP="009A3EA7">
      <w:r>
        <w:rPr>
          <w:rFonts w:hint="eastAsia"/>
        </w:rPr>
        <w:t>一般说的“基因”是指</w:t>
      </w:r>
      <w:r>
        <w:t>DNA</w:t>
      </w:r>
      <w:r>
        <w:rPr>
          <w:rFonts w:hint="eastAsia"/>
        </w:rPr>
        <w:t>链上有特定生物学功能的一段核苷酸片段，这个片段会被读取，转录翻译成为蛋白质（酶），然后表达执行生物相关功能。有时说的</w:t>
      </w:r>
      <w:r>
        <w:t>DNA</w:t>
      </w:r>
      <w:r>
        <w:rPr>
          <w:rFonts w:hint="eastAsia"/>
        </w:rPr>
        <w:t>和基因会指同一事物，可以混淆着说，事实上生命系统是最典型的复杂性系统，人体生物功能远多于基因总数，“垃圾”基因，看似无用的</w:t>
      </w:r>
      <w:r>
        <w:t>DNA</w:t>
      </w:r>
      <w:r>
        <w:rPr>
          <w:rFonts w:hint="eastAsia"/>
        </w:rPr>
        <w:t>碱基对片段，也会有重大作用，只是人类还没有发现是啥作用，即使是把</w:t>
      </w:r>
      <w:r>
        <w:t>DNA</w:t>
      </w:r>
      <w:r>
        <w:rPr>
          <w:rFonts w:hint="eastAsia"/>
        </w:rPr>
        <w:t>链上所有碱基对编码都测序了，对生命各种运行细节还是一头雾水。</w:t>
      </w:r>
    </w:p>
    <w:p w:rsidR="00034ED4" w:rsidRDefault="00034ED4" w:rsidP="009A3EA7">
      <w:r>
        <w:rPr>
          <w:rFonts w:hint="eastAsia"/>
        </w:rPr>
        <w:t>记住：</w:t>
      </w:r>
      <w:r w:rsidRPr="00DE0D2F">
        <w:rPr>
          <w:rFonts w:hint="eastAsia"/>
          <w:b/>
        </w:rPr>
        <w:t>所有的生理现象，所有的生物功能，所有方面所有维度，都和核酸信息有关</w:t>
      </w:r>
      <w:r w:rsidRPr="00DE0D2F">
        <w:rPr>
          <w:b/>
        </w:rPr>
        <w:t>!</w:t>
      </w:r>
      <w:r>
        <w:t xml:space="preserve"> </w:t>
      </w:r>
      <w:r>
        <w:rPr>
          <w:rFonts w:hint="eastAsia"/>
        </w:rPr>
        <w:t>而且是起关键性作用。</w:t>
      </w:r>
    </w:p>
    <w:p w:rsidR="00034ED4" w:rsidRDefault="00034ED4" w:rsidP="009A3EA7">
      <w:r>
        <w:rPr>
          <w:rFonts w:hint="eastAsia"/>
        </w:rPr>
        <w:t>人的基因不是无敌的，有机物与</w:t>
      </w:r>
      <w:r>
        <w:t>DNA</w:t>
      </w:r>
      <w:r>
        <w:rPr>
          <w:rFonts w:hint="eastAsia"/>
        </w:rPr>
        <w:t>是会损坏的，遗传信息会变化丢失，基因是会突变的，导致生产出的蛋白质</w:t>
      </w:r>
      <w:r>
        <w:t>(</w:t>
      </w:r>
      <w:r>
        <w:rPr>
          <w:rFonts w:hint="eastAsia"/>
        </w:rPr>
        <w:t>酶</w:t>
      </w:r>
      <w:r>
        <w:t>)</w:t>
      </w:r>
      <w:r>
        <w:rPr>
          <w:rFonts w:hint="eastAsia"/>
        </w:rPr>
        <w:t>的种类与数量减少，质量与氨基酸链准确性变差，个体也会逐渐死亡</w:t>
      </w:r>
      <w:r>
        <w:t>(</w:t>
      </w:r>
      <w:r>
        <w:rPr>
          <w:rFonts w:hint="eastAsia"/>
        </w:rPr>
        <w:t>衰老</w:t>
      </w:r>
      <w:r>
        <w:t>)</w:t>
      </w:r>
      <w:r>
        <w:rPr>
          <w:rFonts w:hint="eastAsia"/>
        </w:rPr>
        <w:t>解构。</w:t>
      </w:r>
    </w:p>
    <w:p w:rsidR="00034ED4" w:rsidRDefault="00034ED4" w:rsidP="009A3EA7">
      <w:r>
        <w:rPr>
          <w:rFonts w:hint="eastAsia"/>
        </w:rPr>
        <w:t>考一考看官</w:t>
      </w:r>
      <w:r>
        <w:t>2</w:t>
      </w:r>
      <w:r>
        <w:rPr>
          <w:rFonts w:hint="eastAsia"/>
        </w:rPr>
        <w:t>个问题：</w:t>
      </w:r>
      <w:fldSimple w:instr=" = 1 \* GB3 ">
        <w:r>
          <w:rPr>
            <w:rFonts w:hint="eastAsia"/>
            <w:noProof/>
          </w:rPr>
          <w:t>①</w:t>
        </w:r>
      </w:fldSimple>
      <w:r>
        <w:rPr>
          <w:rFonts w:hint="eastAsia"/>
        </w:rPr>
        <w:t>突变究竟是有益（进化）还是有害（变弱衰老）的？</w:t>
      </w:r>
      <w:r>
        <w:t xml:space="preserve"> </w:t>
      </w:r>
      <w:fldSimple w:instr=" = 2 \* GB3 ">
        <w:r>
          <w:rPr>
            <w:rFonts w:hint="eastAsia"/>
            <w:noProof/>
          </w:rPr>
          <w:t>②</w:t>
        </w:r>
      </w:fldSimple>
      <w:r>
        <w:rPr>
          <w:rFonts w:hint="eastAsia"/>
        </w:rPr>
        <w:t>什么时候更容易突变</w:t>
      </w:r>
      <w:r>
        <w:t>or</w:t>
      </w:r>
      <w:r>
        <w:rPr>
          <w:rFonts w:hint="eastAsia"/>
        </w:rPr>
        <w:t>获得突变？（提示：比如细胞分裂时、比如一段基因经常被读取时、比如能量代谢随机引起的，还比如</w:t>
      </w:r>
      <w:r>
        <w:t>......</w:t>
      </w:r>
      <w:r>
        <w:rPr>
          <w:rFonts w:hint="eastAsia"/>
        </w:rPr>
        <w:t>请发散性思考）</w:t>
      </w:r>
    </w:p>
    <w:p w:rsidR="00034ED4" w:rsidRDefault="00034ED4" w:rsidP="001869C6">
      <w:pPr>
        <w:spacing w:line="240" w:lineRule="exact"/>
      </w:pPr>
    </w:p>
    <w:p w:rsidR="00034ED4" w:rsidRDefault="00034ED4" w:rsidP="009A3EA7">
      <w:r>
        <w:rPr>
          <w:rFonts w:ascii="宋体" w:hAnsi="宋体" w:hint="eastAsia"/>
        </w:rPr>
        <w:t>※</w:t>
      </w:r>
      <w:r>
        <w:rPr>
          <w:rFonts w:hint="eastAsia"/>
        </w:rPr>
        <w:t>以上</w:t>
      </w:r>
      <w:r>
        <w:t>3</w:t>
      </w:r>
      <w:r>
        <w:rPr>
          <w:rFonts w:hint="eastAsia"/>
        </w:rPr>
        <w:t>个是</w:t>
      </w:r>
      <w:r>
        <w:t>20</w:t>
      </w:r>
      <w:r>
        <w:rPr>
          <w:rFonts w:hint="eastAsia"/>
        </w:rPr>
        <w:t>世纪人类科学界最大的发现，我觉得这</w:t>
      </w:r>
      <w:r>
        <w:t>3</w:t>
      </w:r>
      <w:r>
        <w:rPr>
          <w:rFonts w:hint="eastAsia"/>
        </w:rPr>
        <w:t>个科学理论需要一起研究，从前无法想象无法解释的生物学现象，利用量子力学和混沌理论，似乎有眉目了。</w:t>
      </w:r>
    </w:p>
    <w:p w:rsidR="00034ED4" w:rsidRDefault="00034ED4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另外，为什么说“转基因”、“基因编辑”是不科学的，是胡扯乱搞的？</w:t>
      </w:r>
      <w:r>
        <w:t xml:space="preserve"> </w:t>
      </w:r>
      <w:r>
        <w:rPr>
          <w:rFonts w:hint="eastAsia"/>
        </w:rPr>
        <w:t>用混沌理论也能给出解释：因为</w:t>
      </w:r>
      <w:r>
        <w:t>DNA</w:t>
      </w:r>
      <w:r>
        <w:rPr>
          <w:rFonts w:hint="eastAsia"/>
        </w:rPr>
        <w:t>本身就是一个混沌超复杂性系统，无数子系统环环相扣的</w:t>
      </w:r>
      <w:r>
        <w:t xml:space="preserve"> </w:t>
      </w:r>
      <w:r>
        <w:rPr>
          <w:rFonts w:hint="eastAsia"/>
        </w:rPr>
        <w:t>，看似编辑了一小段碱基对序列，实则引起了蝴蝶效应，导致了无数种结果，变成了完全无法把控预测的了，后果都是往糟糕方向发展的，不优雅不科学，违反人伦的，非常可怕。</w:t>
      </w:r>
    </w:p>
    <w:p w:rsidR="00034ED4" w:rsidRDefault="00034ED4" w:rsidP="009A3EA7">
      <w:r>
        <w:rPr>
          <w:rFonts w:ascii="宋体" w:hAnsi="宋体" w:hint="eastAsia"/>
        </w:rPr>
        <w:t>※</w:t>
      </w:r>
      <w:r>
        <w:rPr>
          <w:rFonts w:hint="eastAsia"/>
        </w:rPr>
        <w:t>另外，“看面相”到底可不科学，根据混沌理论（分形与形态自发生），看面相是有科学依据的，几何结构形状决定了功能，确实可以了解人的一些“特征”的。</w:t>
      </w:r>
      <w:r>
        <w:t xml:space="preserve"> </w:t>
      </w:r>
      <w:r>
        <w:rPr>
          <w:rFonts w:hint="eastAsia"/>
        </w:rPr>
        <w:t>（外面社会上的算命看面相的都是骗子，别信）</w:t>
      </w:r>
    </w:p>
    <w:p w:rsidR="00034ED4" w:rsidRDefault="00034ED4" w:rsidP="00A8264D">
      <w:pPr>
        <w:spacing w:line="160" w:lineRule="exact"/>
      </w:pPr>
    </w:p>
    <w:p w:rsidR="00034ED4" w:rsidRDefault="00034ED4" w:rsidP="009A3EA7">
      <w:pPr>
        <w:rPr>
          <w:rFonts w:ascii="宋体"/>
        </w:rPr>
      </w:pPr>
      <w:r>
        <w:rPr>
          <w:rFonts w:ascii="宋体" w:hAnsi="宋体" w:hint="eastAsia"/>
        </w:rPr>
        <w:t>※</w:t>
      </w:r>
      <w:r w:rsidRPr="00B47630">
        <w:rPr>
          <w:rFonts w:hint="eastAsia"/>
          <w:b/>
        </w:rPr>
        <w:t>可重现</w:t>
      </w:r>
      <w:r>
        <w:rPr>
          <w:rFonts w:hint="eastAsia"/>
        </w:rPr>
        <w:t>，也叫因果律、万有逻辑，宇宙万物运行的基础，数学的基石。</w:t>
      </w:r>
      <w:r>
        <w:rPr>
          <w:rFonts w:ascii="宋体" w:hAnsi="宋体" w:hint="eastAsia"/>
        </w:rPr>
        <w:t>※</w:t>
      </w:r>
      <w:r>
        <w:rPr>
          <w:rFonts w:hint="eastAsia"/>
        </w:rPr>
        <w:t>微观规律决定宏观现象。</w:t>
      </w:r>
      <w:r>
        <w:rPr>
          <w:rFonts w:ascii="宋体" w:hAnsi="宋体" w:hint="eastAsia"/>
        </w:rPr>
        <w:t>※这个世界也是无穷无尽和随机的，比如无理数</w:t>
      </w:r>
      <w:r>
        <w:rPr>
          <w:rFonts w:ascii="宋体" w:hAnsi="宋体"/>
        </w:rPr>
        <w:t>(</w:t>
      </w:r>
      <w:r>
        <w:rPr>
          <w:rFonts w:ascii="宋体" w:hAnsi="宋体" w:hint="eastAsia"/>
        </w:rPr>
        <w:t>圆周率</w:t>
      </w:r>
      <w:r>
        <w:rPr>
          <w:rFonts w:ascii="宋体" w:hAnsi="宋体"/>
        </w:rPr>
        <w:t>PI)</w:t>
      </w:r>
      <w:r>
        <w:rPr>
          <w:rFonts w:ascii="宋体" w:hAnsi="宋体" w:hint="eastAsia"/>
        </w:rPr>
        <w:t>，比如电子的动量是确定的话，位置就是随机不确定的。</w:t>
      </w:r>
    </w:p>
    <w:p w:rsidR="00034ED4" w:rsidRDefault="00034ED4" w:rsidP="009A3EA7">
      <w:r>
        <w:rPr>
          <w:rFonts w:ascii="宋体" w:hAnsi="宋体" w:hint="eastAsia"/>
        </w:rPr>
        <w:t>※我们所处的现实世界才是最最玄幻的。</w:t>
      </w:r>
    </w:p>
    <w:p w:rsidR="00034ED4" w:rsidRDefault="00034ED4" w:rsidP="009A3EA7">
      <w:r>
        <w:rPr>
          <w:rFonts w:ascii="宋体" w:hAnsi="宋体" w:hint="eastAsia"/>
        </w:rPr>
        <w:t>※</w:t>
      </w:r>
      <w:r>
        <w:rPr>
          <w:rFonts w:hint="eastAsia"/>
        </w:rPr>
        <w:t>自然规律，人定规则。自然的就是最好的，</w:t>
      </w:r>
      <w:r w:rsidRPr="00B47630">
        <w:rPr>
          <w:rFonts w:hint="eastAsia"/>
          <w:b/>
        </w:rPr>
        <w:t>人定的规则必须要遵循自然规律</w:t>
      </w:r>
      <w:r>
        <w:rPr>
          <w:rFonts w:hint="eastAsia"/>
        </w:rPr>
        <w:t>，符合优雅性原则，否则后果很严重，有非常多的例子，具体请看官自行思考举例。</w:t>
      </w:r>
    </w:p>
    <w:p w:rsidR="00034ED4" w:rsidRDefault="00034ED4" w:rsidP="009A3EA7">
      <w:r>
        <w:rPr>
          <w:rFonts w:hint="eastAsia"/>
        </w:rPr>
        <w:t>本书是人类目前为止认识理解自然规律的封顶上限，换句话说就是：现在人类的应用技术很发达，但科学其实并不发达，人们现在还很笨且蠢，科学研究也非常难，像盲人摸象一样，每次只能了解自然规律一小部分。</w:t>
      </w:r>
    </w:p>
    <w:sectPr w:rsidR="00034ED4" w:rsidSect="00AF6BEB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6BBF"/>
    <w:rsid w:val="00014D85"/>
    <w:rsid w:val="00031FFE"/>
    <w:rsid w:val="000325C0"/>
    <w:rsid w:val="00034ED4"/>
    <w:rsid w:val="00045A1F"/>
    <w:rsid w:val="00051769"/>
    <w:rsid w:val="00063533"/>
    <w:rsid w:val="000755F4"/>
    <w:rsid w:val="0007765C"/>
    <w:rsid w:val="000A2E01"/>
    <w:rsid w:val="000D10F9"/>
    <w:rsid w:val="000E38DD"/>
    <w:rsid w:val="000F2DDF"/>
    <w:rsid w:val="000F3622"/>
    <w:rsid w:val="000F64D0"/>
    <w:rsid w:val="0010767F"/>
    <w:rsid w:val="001222C3"/>
    <w:rsid w:val="00124779"/>
    <w:rsid w:val="00124BAF"/>
    <w:rsid w:val="00164306"/>
    <w:rsid w:val="001869C6"/>
    <w:rsid w:val="001B37CD"/>
    <w:rsid w:val="002130F4"/>
    <w:rsid w:val="00221E1C"/>
    <w:rsid w:val="002602F5"/>
    <w:rsid w:val="002F26BF"/>
    <w:rsid w:val="00372469"/>
    <w:rsid w:val="003979FD"/>
    <w:rsid w:val="003A3A82"/>
    <w:rsid w:val="003A76E1"/>
    <w:rsid w:val="003B3FD6"/>
    <w:rsid w:val="003C6263"/>
    <w:rsid w:val="003F43A1"/>
    <w:rsid w:val="003F6A65"/>
    <w:rsid w:val="00437E14"/>
    <w:rsid w:val="004754E8"/>
    <w:rsid w:val="004841AC"/>
    <w:rsid w:val="00494258"/>
    <w:rsid w:val="00501CDF"/>
    <w:rsid w:val="00515DE1"/>
    <w:rsid w:val="005359B1"/>
    <w:rsid w:val="00544E93"/>
    <w:rsid w:val="005820C8"/>
    <w:rsid w:val="005E4645"/>
    <w:rsid w:val="0064672E"/>
    <w:rsid w:val="0065190F"/>
    <w:rsid w:val="0067180D"/>
    <w:rsid w:val="006E342D"/>
    <w:rsid w:val="006F6417"/>
    <w:rsid w:val="00704111"/>
    <w:rsid w:val="0074402B"/>
    <w:rsid w:val="00786FA9"/>
    <w:rsid w:val="007E0352"/>
    <w:rsid w:val="007E2036"/>
    <w:rsid w:val="008238C3"/>
    <w:rsid w:val="008260A7"/>
    <w:rsid w:val="0083738C"/>
    <w:rsid w:val="00860340"/>
    <w:rsid w:val="00863CF0"/>
    <w:rsid w:val="00873640"/>
    <w:rsid w:val="008954F7"/>
    <w:rsid w:val="008C13CB"/>
    <w:rsid w:val="008F06BC"/>
    <w:rsid w:val="008F1A40"/>
    <w:rsid w:val="0090483C"/>
    <w:rsid w:val="009545DC"/>
    <w:rsid w:val="009A3EA7"/>
    <w:rsid w:val="009C6E83"/>
    <w:rsid w:val="00A056EC"/>
    <w:rsid w:val="00A8264D"/>
    <w:rsid w:val="00A84800"/>
    <w:rsid w:val="00A91215"/>
    <w:rsid w:val="00A951B7"/>
    <w:rsid w:val="00AA180B"/>
    <w:rsid w:val="00AB1F87"/>
    <w:rsid w:val="00AE00C7"/>
    <w:rsid w:val="00AE395D"/>
    <w:rsid w:val="00AF6BEB"/>
    <w:rsid w:val="00B14E05"/>
    <w:rsid w:val="00B44864"/>
    <w:rsid w:val="00B47630"/>
    <w:rsid w:val="00BB24BA"/>
    <w:rsid w:val="00BC6BBF"/>
    <w:rsid w:val="00BF0DAC"/>
    <w:rsid w:val="00C17F4D"/>
    <w:rsid w:val="00C23D71"/>
    <w:rsid w:val="00C77FC3"/>
    <w:rsid w:val="00CA6AF0"/>
    <w:rsid w:val="00CE224A"/>
    <w:rsid w:val="00D42CB9"/>
    <w:rsid w:val="00D44E27"/>
    <w:rsid w:val="00D7249D"/>
    <w:rsid w:val="00DC5B38"/>
    <w:rsid w:val="00DE0D2F"/>
    <w:rsid w:val="00E65D08"/>
    <w:rsid w:val="00E66316"/>
    <w:rsid w:val="00E92DB9"/>
    <w:rsid w:val="00EC44CA"/>
    <w:rsid w:val="00EF000B"/>
    <w:rsid w:val="00F0346E"/>
    <w:rsid w:val="00F45F02"/>
    <w:rsid w:val="00F54323"/>
    <w:rsid w:val="00F57C15"/>
    <w:rsid w:val="00F83159"/>
    <w:rsid w:val="00FB0BBC"/>
    <w:rsid w:val="00FB19D4"/>
    <w:rsid w:val="00FB685E"/>
    <w:rsid w:val="00FC6645"/>
    <w:rsid w:val="00FF6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AF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0483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0483C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270</TotalTime>
  <Pages>1</Pages>
  <Words>329</Words>
  <Characters>1877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邵言华</dc:creator>
  <cp:keywords/>
  <dc:description/>
  <cp:lastModifiedBy>Windows 用户</cp:lastModifiedBy>
  <cp:revision>102</cp:revision>
  <cp:lastPrinted>2020-01-20T04:17:00Z</cp:lastPrinted>
  <dcterms:created xsi:type="dcterms:W3CDTF">2020-01-19T02:05:00Z</dcterms:created>
  <dcterms:modified xsi:type="dcterms:W3CDTF">2020-02-12T13:23:00Z</dcterms:modified>
</cp:coreProperties>
</file>